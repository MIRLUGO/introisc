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874B5F267600464C92FB78807CE99F0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D7477C" w:rsidP="003856C9">
                <w:pPr>
                  <w:pStyle w:val="Ttulo1"/>
                </w:pPr>
                <w:r>
                  <w:t>MIREILLE GALLARDO LUGO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ABACEDF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91DBA" w:rsidP="00441EB9">
                  <w:pPr>
                    <w:pStyle w:val="Ttulo3"/>
                  </w:pPr>
                  <w:sdt>
                    <w:sdtPr>
                      <w:alias w:val="Correo electrónico:"/>
                      <w:tag w:val="Correo electrónico:"/>
                      <w:id w:val="1159736844"/>
                      <w:placeholder>
                        <w:docPart w:val="C98B38BCEF414FB19EB659FA56B4C4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bidi="es-ES"/>
                        </w:rPr>
                        <w:t>Correo electrónico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149BE81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91DBA" w:rsidP="00441EB9">
                  <w:pPr>
                    <w:pStyle w:val="Ttulo3"/>
                  </w:pPr>
                  <w:sdt>
                    <w:sdtPr>
                      <w:alias w:val="Teléfono:"/>
                      <w:tag w:val="Teléfono:"/>
                      <w:id w:val="2067829428"/>
                      <w:placeholder>
                        <w:docPart w:val="033C36345B35429AA51028010F399F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bidi="es-ES"/>
                        </w:rPr>
                        <w:t>Teléfono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A95307C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STmcnyGAAAcYwAAA4AAAAAAAAAAAAA&#10;AAAALgIAAGRycy9lMm9Eb2MueG1sUEsBAi0AFAAGAAgAAAAhAGhHG9DYAAAAAwEAAA8AAAAAAAAA&#10;AAAAAAAATBsAAGRycy9kb3ducmV2LnhtbFBLBQYAAAAABAAEAPMAAABRHAAAAAA=&#10;">
                            <v:shape id="Forma libre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91DBA" w:rsidP="00441EB9">
                  <w:pPr>
                    <w:pStyle w:val="Ttulo3"/>
                  </w:pPr>
                  <w:sdt>
                    <w:sdtPr>
                      <w:alias w:val="Dirección URL de LinkedIn:"/>
                      <w:tag w:val="Dirección URL de LinkedIn:"/>
                      <w:id w:val="-1457020033"/>
                      <w:placeholder>
                        <w:docPart w:val="7FCDF0BBA59147F3AC4F0573AE30D8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bidi="es-ES"/>
                        </w:rPr>
                        <w:t>Dirección URL de LinkedIn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591DBA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Vincular a otras propiedades en línea:"/>
                      <w:tag w:val="Vincular a otras propiedades en línea:"/>
                      <w:id w:val="522055412"/>
                      <w:placeholder>
                        <w:docPart w:val="DB6943D2F08442A8A8FA4D0E152D4B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C63F4" w:rsidRPr="006C63F4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591DBA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A9748A3C53F94E248F44B740B6AD8E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8BC733E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91DBA" w:rsidP="00D11C4D">
                  <w:sdt>
                    <w:sdtPr>
                      <w:alias w:val="Escriba el objetivo:"/>
                      <w:tag w:val="Escriba el objetivo:"/>
                      <w:id w:val="-1216425596"/>
                      <w:placeholder>
                        <w:docPart w:val="8D87D11EA2C44AFBA99F9B027AAA81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bidi="es-ES"/>
                        </w:rPr>
                        <w:t>Para comenzar,</w:t>
                      </w:r>
                      <w:r w:rsidR="00D11C4D">
                        <w:rPr>
                          <w:lang w:bidi="es-ES"/>
                        </w:rPr>
                        <w:t xml:space="preserve"> haga clic en el texto de marcador de posición</w:t>
                      </w:r>
                      <w:r w:rsidR="00B01E52">
                        <w:rPr>
                          <w:lang w:bidi="es-ES"/>
                        </w:rPr>
                        <w:t xml:space="preserve"> </w:t>
                      </w:r>
                      <w:r w:rsidR="005A7E57" w:rsidRPr="007B2F5C">
                        <w:rPr>
                          <w:lang w:bidi="es-ES"/>
                        </w:rPr>
                        <w:t>y comience a escribir. Sea breve: una o dos frases.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591DBA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6286BF9E33E042B7BC5FC391BE804D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4579170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scriba las aptitudes:"/>
                    <w:tag w:val="Escriba las aptitudes:"/>
                    <w:id w:val="929707386"/>
                    <w:placeholder>
                      <w:docPart w:val="C2345944EB55461992943F307ED010C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6C63F4" w:rsidP="00463463">
                      <w:r w:rsidRPr="006C63F4">
                        <w:rPr>
                          <w:lang w:bidi="es-ES"/>
                        </w:rPr>
                        <w:t>Explique qué se le da especialmente bien. ¿Qué diferencias tiene con respecto a los demás? Use su propio idioma, no jergas.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91DBA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C099AD95A9A04D138975C63E56FAD1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8F6337" w:rsidRPr="0043426C" w:rsidRDefault="00591DBA" w:rsidP="002B3890">
                  <w:pPr>
                    <w:pStyle w:val="Ttulo4"/>
                  </w:pPr>
                  <w:sdt>
                    <w:sdtPr>
                      <w:alias w:val="Escriba el puesto y la compañía:"/>
                      <w:tag w:val="Escriba el puesto y la compañía:"/>
                      <w:id w:val="287256568"/>
                      <w:placeholder>
                        <w:docPart w:val="CEDBED55DFF74EEA8D5BDBB93E49005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:rsidR="008F6337" w:rsidRPr="005152F2" w:rsidRDefault="00591DBA" w:rsidP="008F6337">
                  <w:pPr>
                    <w:pStyle w:val="Ttulo5"/>
                  </w:pPr>
                  <w:sdt>
                    <w:sdtPr>
                      <w:alias w:val="Escriba las fechas de inicio y fin:"/>
                      <w:tag w:val="Escriba las fechas de inicio y fin:"/>
                      <w:id w:val="-1914612906"/>
                      <w:placeholder>
                        <w:docPart w:val="6459541FF1C64D8FAB25FE2DB0177F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Fechas de inicio y fin</w:t>
                      </w:r>
                    </w:sdtContent>
                  </w:sdt>
                </w:p>
                <w:sdt>
                  <w:sdtPr>
                    <w:alias w:val="Escriba los detalles del trabajo:"/>
                    <w:tag w:val="Escriba los detalles del trabajo:"/>
                    <w:id w:val="564761840"/>
                    <w:placeholder>
                      <w:docPart w:val="6F28B53696D94C75B2C379F9EF9E417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bidi="es-ES"/>
                        </w:rPr>
                        <w:t>Resuma sus responsabilidades principales, liderazgo y sus logros más destacados. No indique todo; incluya solo los datos relevantes que muestren la eficacia de su trabajo.</w:t>
                      </w:r>
                    </w:p>
                  </w:sdtContent>
                </w:sdt>
                <w:sdt>
                  <w:sdtPr>
                    <w:alias w:val="Escriba el puesto y la compañía:"/>
                    <w:tag w:val="Escriba el puesto y la compañía:"/>
                    <w:id w:val="1612239417"/>
                    <w:placeholder>
                      <w:docPart w:val="95812DA8ABEE4EC5ABC8443F0A4E9FC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Puesto y compañía</w:t>
                      </w:r>
                    </w:p>
                  </w:sdtContent>
                </w:sdt>
                <w:sdt>
                  <w:sdtPr>
                    <w:alias w:val="Escriba las fechas de inicio y fin:"/>
                    <w:tag w:val="Escriba las fechas de inicio y fin:"/>
                    <w:id w:val="998615550"/>
                    <w:placeholder>
                      <w:docPart w:val="8B37D5C3A43741DF8B3935F97B41D10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Ttulo5"/>
                      </w:pPr>
                      <w:r>
                        <w:rPr>
                          <w:lang w:bidi="es-ES"/>
                        </w:rPr>
                        <w:t>Fechas de inicio y fin</w:t>
                      </w:r>
                    </w:p>
                  </w:sdtContent>
                </w:sdt>
                <w:sdt>
                  <w:sdtPr>
                    <w:alias w:val="Escriba más detalles del trabajo:"/>
                    <w:tag w:val="Escriba más detalles del trabajo:"/>
                    <w:id w:val="-423336076"/>
                    <w:placeholder>
                      <w:docPart w:val="47331FC87DBB4997B6C154D88302834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6C63F4" w:rsidP="00832F81">
                      <w:r w:rsidRPr="006C63F4">
                        <w:rPr>
                          <w:lang w:bidi="es-ES"/>
                        </w:rPr>
                        <w:t>Piense en el tamaño del equipo que ha dirigido, el número de proyectos en los que ha trabajado o el número de artículos que ha escrito.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91DBA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C47488FA9967481BA1CAA5E8279037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sdt>
                  <w:sdtPr>
                    <w:alias w:val="Titulación y fecha de obtención:"/>
                    <w:tag w:val="Titulación y fecha de obtención:"/>
                    <w:id w:val="634905938"/>
                    <w:placeholder>
                      <w:docPart w:val="B93965438B354A058474BA5B22B54F1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Titulación y fecha de obtención</w:t>
                      </w:r>
                    </w:p>
                  </w:sdtContent>
                </w:sdt>
                <w:sdt>
                  <w:sdtPr>
                    <w:alias w:val="Centro educativo:"/>
                    <w:tag w:val="Centro educativo:"/>
                    <w:id w:val="-741416646"/>
                    <w:placeholder>
                      <w:docPart w:val="0432FEC5A1184F9DB3FEB697057941E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Ttulo5"/>
                      </w:pPr>
                      <w:r w:rsidRPr="005152F2">
                        <w:rPr>
                          <w:lang w:bidi="es-ES"/>
                        </w:rPr>
                        <w:t>Centro educativo</w:t>
                      </w:r>
                    </w:p>
                  </w:sdtContent>
                </w:sdt>
                <w:p w:rsidR="008F6337" w:rsidRDefault="00591DBA" w:rsidP="007B2F5C">
                  <w:sdt>
                    <w:sdtPr>
                      <w:alias w:val="Detalles de la educación:"/>
                      <w:tag w:val="Detalles de la educación:"/>
                      <w:id w:val="-670642327"/>
                      <w:placeholder>
                        <w:docPart w:val="BDC15138F92849CA85A1D57965AA78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bidi="es-ES"/>
                        </w:rPr>
                        <w:t>Puede incluir su calificación promedio y un resumen de trabajos de clase, premios y matrículas de honor relevantes.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591DBA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75113A5344F14BA1A2B00682DAD6BB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9C4BC96815C14E5380AF0BE6701103B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bidi="es-ES"/>
                        </w:rPr>
                        <w:t>¿Ha administrado un equipo de un club, liderado un proyecto para su organización benéfica favorita o ha editado el periódico de su centro educativo? Prosiga y describa las experiencias que ilustran sus habilidades de liderazgo.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BA" w:rsidRDefault="00591DBA" w:rsidP="003856C9">
      <w:pPr>
        <w:spacing w:after="0" w:line="240" w:lineRule="auto"/>
      </w:pPr>
      <w:r>
        <w:separator/>
      </w:r>
    </w:p>
  </w:endnote>
  <w:endnote w:type="continuationSeparator" w:id="0">
    <w:p w:rsidR="00591DBA" w:rsidRDefault="00591DB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529A0B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CECB29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BA" w:rsidRDefault="00591DBA" w:rsidP="003856C9">
      <w:pPr>
        <w:spacing w:after="0" w:line="240" w:lineRule="auto"/>
      </w:pPr>
      <w:r>
        <w:separator/>
      </w:r>
    </w:p>
  </w:footnote>
  <w:footnote w:type="continuationSeparator" w:id="0">
    <w:p w:rsidR="00591DBA" w:rsidRDefault="00591DB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F8F6AB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4F2613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7C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91DBA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7477C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957329-7487-4004-9D56-E4BF9A21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4B5F267600464C92FB78807CE9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C15C1-C396-44D9-B970-141DB455F157}"/>
      </w:docPartPr>
      <w:docPartBody>
        <w:p w:rsidR="00000000" w:rsidRDefault="00ED19B3">
          <w:pPr>
            <w:pStyle w:val="874B5F267600464C92FB78807CE99F01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C98B38BCEF414FB19EB659FA56B4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97F1A-2409-4293-9C39-7C608A75A8D2}"/>
      </w:docPartPr>
      <w:docPartBody>
        <w:p w:rsidR="00000000" w:rsidRDefault="00ED19B3">
          <w:pPr>
            <w:pStyle w:val="C98B38BCEF414FB19EB659FA56B4C47B"/>
          </w:pPr>
          <w:r w:rsidRPr="005152F2">
            <w:rPr>
              <w:lang w:bidi="es-ES"/>
            </w:rPr>
            <w:t>Correo electrónico</w:t>
          </w:r>
        </w:p>
      </w:docPartBody>
    </w:docPart>
    <w:docPart>
      <w:docPartPr>
        <w:name w:val="033C36345B35429AA51028010F399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2B157-C4C7-47BC-9299-DE610C9BC9B9}"/>
      </w:docPartPr>
      <w:docPartBody>
        <w:p w:rsidR="00000000" w:rsidRDefault="00ED19B3">
          <w:pPr>
            <w:pStyle w:val="033C36345B35429AA51028010F399F32"/>
          </w:pPr>
          <w:r w:rsidRPr="005152F2">
            <w:rPr>
              <w:lang w:bidi="es-ES"/>
            </w:rPr>
            <w:t>Teléfono</w:t>
          </w:r>
        </w:p>
      </w:docPartBody>
    </w:docPart>
    <w:docPart>
      <w:docPartPr>
        <w:name w:val="7FCDF0BBA59147F3AC4F0573AE30D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B184-E88C-4AB8-AD6F-F72250DB22F2}"/>
      </w:docPartPr>
      <w:docPartBody>
        <w:p w:rsidR="00000000" w:rsidRDefault="00ED19B3">
          <w:pPr>
            <w:pStyle w:val="7FCDF0BBA59147F3AC4F0573AE30D842"/>
          </w:pPr>
          <w:r w:rsidRPr="003053D9">
            <w:rPr>
              <w:lang w:bidi="es-ES"/>
            </w:rPr>
            <w:t>Dirección URL de LinkedIn</w:t>
          </w:r>
        </w:p>
      </w:docPartBody>
    </w:docPart>
    <w:docPart>
      <w:docPartPr>
        <w:name w:val="DB6943D2F08442A8A8FA4D0E152D4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71E7-7AC9-4BF2-95C7-292CDA5F30D8}"/>
      </w:docPartPr>
      <w:docPartBody>
        <w:p w:rsidR="00000000" w:rsidRDefault="00ED19B3">
          <w:pPr>
            <w:pStyle w:val="DB6943D2F08442A8A8FA4D0E152D4B90"/>
          </w:pPr>
          <w:r w:rsidRPr="006C63F4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A9748A3C53F94E248F44B740B6AD8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3EDB6-BF25-4E0A-B054-F18F129D1802}"/>
      </w:docPartPr>
      <w:docPartBody>
        <w:p w:rsidR="00000000" w:rsidRDefault="00ED19B3">
          <w:pPr>
            <w:pStyle w:val="A9748A3C53F94E248F44B740B6AD8EF9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8D87D11EA2C44AFBA99F9B027AAA8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AFAC0-B057-4FE2-ACD8-1B2C37023EEA}"/>
      </w:docPartPr>
      <w:docPartBody>
        <w:p w:rsidR="00000000" w:rsidRDefault="00ED19B3">
          <w:pPr>
            <w:pStyle w:val="8D87D11EA2C44AFBA99F9B027AAA814B"/>
          </w:pPr>
          <w:r w:rsidRPr="007B2F5C">
            <w:rPr>
              <w:lang w:bidi="es-ES"/>
            </w:rPr>
            <w:t>Para comenzar,</w:t>
          </w:r>
          <w:r>
            <w:rPr>
              <w:lang w:bidi="es-ES"/>
            </w:rPr>
            <w:t xml:space="preserve"> haga clic en el texto </w:t>
          </w:r>
          <w:r>
            <w:rPr>
              <w:lang w:bidi="es-ES"/>
            </w:rPr>
            <w:t xml:space="preserve">de marcador de posición </w:t>
          </w:r>
          <w:r w:rsidRPr="007B2F5C">
            <w:rPr>
              <w:lang w:bidi="es-ES"/>
            </w:rPr>
            <w:t>y comience a escribir. Sea breve: una o dos frases.</w:t>
          </w:r>
        </w:p>
      </w:docPartBody>
    </w:docPart>
    <w:docPart>
      <w:docPartPr>
        <w:name w:val="6286BF9E33E042B7BC5FC391BE804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9EEDF-A30C-47A8-8ED1-9354A421A532}"/>
      </w:docPartPr>
      <w:docPartBody>
        <w:p w:rsidR="00000000" w:rsidRDefault="00ED19B3">
          <w:pPr>
            <w:pStyle w:val="6286BF9E33E042B7BC5FC391BE804D9F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C2345944EB55461992943F307ED01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E283-2716-43E9-AD43-1F766EB24153}"/>
      </w:docPartPr>
      <w:docPartBody>
        <w:p w:rsidR="00000000" w:rsidRDefault="00ED19B3">
          <w:pPr>
            <w:pStyle w:val="C2345944EB55461992943F307ED010C0"/>
          </w:pPr>
          <w:r w:rsidRPr="006C63F4">
            <w:rPr>
              <w:lang w:bidi="es-ES"/>
            </w:rPr>
            <w:t>Explique qué se le da especialmente bien. ¿Qué diferencias tiene con respecto a los demás? Use su propio idioma, no jergas.</w:t>
          </w:r>
        </w:p>
      </w:docPartBody>
    </w:docPart>
    <w:docPart>
      <w:docPartPr>
        <w:name w:val="C099AD95A9A04D138975C63E56FA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855B5-2152-43F3-9174-AF021FC91E05}"/>
      </w:docPartPr>
      <w:docPartBody>
        <w:p w:rsidR="00000000" w:rsidRDefault="00ED19B3">
          <w:pPr>
            <w:pStyle w:val="C099AD95A9A04D138975C63E56FAD1A4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CEDBED55DFF74EEA8D5BDBB93E490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AAE2-94B5-4698-AC08-C562AC07E6CC}"/>
      </w:docPartPr>
      <w:docPartBody>
        <w:p w:rsidR="00000000" w:rsidRDefault="00ED19B3">
          <w:pPr>
            <w:pStyle w:val="CEDBED55DFF74EEA8D5BDBB93E490056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6459541FF1C64D8FAB25FE2DB017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4882-8C94-4586-BA6A-35C7F00801AB}"/>
      </w:docPartPr>
      <w:docPartBody>
        <w:p w:rsidR="00000000" w:rsidRDefault="00ED19B3">
          <w:pPr>
            <w:pStyle w:val="6459541FF1C64D8FAB25FE2DB0177F90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6F28B53696D94C75B2C379F9EF9E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E04CE-1C2F-4A2A-98C2-57190A838F6F}"/>
      </w:docPartPr>
      <w:docPartBody>
        <w:p w:rsidR="00000000" w:rsidRDefault="00ED19B3">
          <w:pPr>
            <w:pStyle w:val="6F28B53696D94C75B2C379F9EF9E4174"/>
          </w:pPr>
          <w:r w:rsidRPr="007B2F5C">
            <w:rPr>
              <w:lang w:bidi="es-ES"/>
            </w:rPr>
            <w:t xml:space="preserve">Resuma sus </w:t>
          </w:r>
          <w:r w:rsidRPr="007B2F5C">
            <w:rPr>
              <w:lang w:bidi="es-ES"/>
            </w:rPr>
            <w:t>responsabilidades principales, liderazgo y sus logros más destacados. No indique todo; incluya solo los datos relevantes que muestren la eficacia de su trabajo.</w:t>
          </w:r>
        </w:p>
      </w:docPartBody>
    </w:docPart>
    <w:docPart>
      <w:docPartPr>
        <w:name w:val="95812DA8ABEE4EC5ABC8443F0A4E9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FC02B-EEF4-4530-99FF-BF95D4CB9030}"/>
      </w:docPartPr>
      <w:docPartBody>
        <w:p w:rsidR="00000000" w:rsidRDefault="00ED19B3">
          <w:pPr>
            <w:pStyle w:val="95812DA8ABEE4EC5ABC8443F0A4E9FCE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8B37D5C3A43741DF8B3935F97B41D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4227-09D8-4EAC-99DB-D9E441E53C4A}"/>
      </w:docPartPr>
      <w:docPartBody>
        <w:p w:rsidR="00000000" w:rsidRDefault="00ED19B3">
          <w:pPr>
            <w:pStyle w:val="8B37D5C3A43741DF8B3935F97B41D100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47331FC87DBB4997B6C154D883028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2F15-65D7-4340-8F54-32F0B7DC13FC}"/>
      </w:docPartPr>
      <w:docPartBody>
        <w:p w:rsidR="00000000" w:rsidRDefault="00ED19B3">
          <w:pPr>
            <w:pStyle w:val="47331FC87DBB4997B6C154D88302834E"/>
          </w:pPr>
          <w:r w:rsidRPr="006C63F4">
            <w:rPr>
              <w:lang w:bidi="es-ES"/>
            </w:rPr>
            <w:t>Piense en el tamaño del equipo que ha dirigido, el núm</w:t>
          </w:r>
          <w:r w:rsidRPr="006C63F4">
            <w:rPr>
              <w:lang w:bidi="es-ES"/>
            </w:rPr>
            <w:t>ero de proyectos en los que ha trabajado o el número de artículos que ha escrito.</w:t>
          </w:r>
        </w:p>
      </w:docPartBody>
    </w:docPart>
    <w:docPart>
      <w:docPartPr>
        <w:name w:val="C47488FA9967481BA1CAA5E82790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58B21-1241-4430-BB44-8D348DE7C758}"/>
      </w:docPartPr>
      <w:docPartBody>
        <w:p w:rsidR="00000000" w:rsidRDefault="00ED19B3">
          <w:pPr>
            <w:pStyle w:val="C47488FA9967481BA1CAA5E8279037CF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B93965438B354A058474BA5B22B54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35D9A-1170-4AC9-A466-20A428047B1A}"/>
      </w:docPartPr>
      <w:docPartBody>
        <w:p w:rsidR="00000000" w:rsidRDefault="00ED19B3">
          <w:pPr>
            <w:pStyle w:val="B93965438B354A058474BA5B22B54F19"/>
          </w:pPr>
          <w:r w:rsidRPr="0043426C">
            <w:rPr>
              <w:lang w:bidi="es-ES"/>
            </w:rPr>
            <w:t>Titulación y fecha de obtención</w:t>
          </w:r>
        </w:p>
      </w:docPartBody>
    </w:docPart>
    <w:docPart>
      <w:docPartPr>
        <w:name w:val="0432FEC5A1184F9DB3FEB69705794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48CA-48D8-4F62-B251-7C43539A1365}"/>
      </w:docPartPr>
      <w:docPartBody>
        <w:p w:rsidR="00000000" w:rsidRDefault="00ED19B3">
          <w:pPr>
            <w:pStyle w:val="0432FEC5A1184F9DB3FEB697057941E4"/>
          </w:pPr>
          <w:r w:rsidRPr="005152F2">
            <w:rPr>
              <w:lang w:bidi="es-ES"/>
            </w:rPr>
            <w:t>Centro educativo</w:t>
          </w:r>
        </w:p>
      </w:docPartBody>
    </w:docPart>
    <w:docPart>
      <w:docPartPr>
        <w:name w:val="BDC15138F92849CA85A1D57965AA7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C9D0C-18A8-4DB1-BF38-3553ABBB4C7D}"/>
      </w:docPartPr>
      <w:docPartBody>
        <w:p w:rsidR="00000000" w:rsidRDefault="00ED19B3">
          <w:pPr>
            <w:pStyle w:val="BDC15138F92849CA85A1D57965AA789D"/>
          </w:pPr>
          <w:r w:rsidRPr="007B2F5C">
            <w:rPr>
              <w:lang w:bidi="es-ES"/>
            </w:rPr>
            <w:t>Puede incluir su calificación promedio y un resumen de trabajos de clase, premios y matrículas de honor relevantes.</w:t>
          </w:r>
        </w:p>
      </w:docPartBody>
    </w:docPart>
    <w:docPart>
      <w:docPartPr>
        <w:name w:val="75113A5344F14BA1A2B00682DAD6B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360D7-EFDA-49D8-AF54-0446379E1632}"/>
      </w:docPartPr>
      <w:docPartBody>
        <w:p w:rsidR="00000000" w:rsidRDefault="00ED19B3">
          <w:pPr>
            <w:pStyle w:val="75113A5344F14BA1A2B00682DAD6BB24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9C4BC96815C14E5380AF0BE670110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9786A-4EE9-4D3C-8D6B-025A8E1A2201}"/>
      </w:docPartPr>
      <w:docPartBody>
        <w:p w:rsidR="00000000" w:rsidRDefault="00ED19B3">
          <w:pPr>
            <w:pStyle w:val="9C4BC96815C14E5380AF0BE6701103BE"/>
          </w:pPr>
          <w:r w:rsidRPr="007B2F5C">
            <w:rPr>
              <w:lang w:bidi="es-ES"/>
            </w:rPr>
            <w:t>¿Ha admin</w:t>
          </w:r>
          <w:r w:rsidRPr="007B2F5C">
            <w:rPr>
              <w:lang w:bidi="es-ES"/>
            </w:rPr>
            <w:t>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B3"/>
    <w:rsid w:val="00E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4B5F267600464C92FB78807CE99F01">
    <w:name w:val="874B5F267600464C92FB78807CE99F01"/>
  </w:style>
  <w:style w:type="paragraph" w:customStyle="1" w:styleId="C98B38BCEF414FB19EB659FA56B4C47B">
    <w:name w:val="C98B38BCEF414FB19EB659FA56B4C47B"/>
  </w:style>
  <w:style w:type="paragraph" w:customStyle="1" w:styleId="033C36345B35429AA51028010F399F32">
    <w:name w:val="033C36345B35429AA51028010F399F32"/>
  </w:style>
  <w:style w:type="paragraph" w:customStyle="1" w:styleId="7FCDF0BBA59147F3AC4F0573AE30D842">
    <w:name w:val="7FCDF0BBA59147F3AC4F0573AE30D842"/>
  </w:style>
  <w:style w:type="paragraph" w:customStyle="1" w:styleId="DB6943D2F08442A8A8FA4D0E152D4B90">
    <w:name w:val="DB6943D2F08442A8A8FA4D0E152D4B90"/>
  </w:style>
  <w:style w:type="paragraph" w:customStyle="1" w:styleId="A9748A3C53F94E248F44B740B6AD8EF9">
    <w:name w:val="A9748A3C53F94E248F44B740B6AD8EF9"/>
  </w:style>
  <w:style w:type="paragraph" w:customStyle="1" w:styleId="8D87D11EA2C44AFBA99F9B027AAA814B">
    <w:name w:val="8D87D11EA2C44AFBA99F9B027AAA814B"/>
  </w:style>
  <w:style w:type="paragraph" w:customStyle="1" w:styleId="6286BF9E33E042B7BC5FC391BE804D9F">
    <w:name w:val="6286BF9E33E042B7BC5FC391BE804D9F"/>
  </w:style>
  <w:style w:type="paragraph" w:customStyle="1" w:styleId="C2345944EB55461992943F307ED010C0">
    <w:name w:val="C2345944EB55461992943F307ED010C0"/>
  </w:style>
  <w:style w:type="paragraph" w:customStyle="1" w:styleId="C099AD95A9A04D138975C63E56FAD1A4">
    <w:name w:val="C099AD95A9A04D138975C63E56FAD1A4"/>
  </w:style>
  <w:style w:type="paragraph" w:customStyle="1" w:styleId="CEDBED55DFF74EEA8D5BDBB93E490056">
    <w:name w:val="CEDBED55DFF74EEA8D5BDBB93E490056"/>
  </w:style>
  <w:style w:type="paragraph" w:customStyle="1" w:styleId="6459541FF1C64D8FAB25FE2DB0177F90">
    <w:name w:val="6459541FF1C64D8FAB25FE2DB0177F90"/>
  </w:style>
  <w:style w:type="paragraph" w:customStyle="1" w:styleId="6F28B53696D94C75B2C379F9EF9E4174">
    <w:name w:val="6F28B53696D94C75B2C379F9EF9E4174"/>
  </w:style>
  <w:style w:type="paragraph" w:customStyle="1" w:styleId="95812DA8ABEE4EC5ABC8443F0A4E9FCE">
    <w:name w:val="95812DA8ABEE4EC5ABC8443F0A4E9FCE"/>
  </w:style>
  <w:style w:type="paragraph" w:customStyle="1" w:styleId="8B37D5C3A43741DF8B3935F97B41D100">
    <w:name w:val="8B37D5C3A43741DF8B3935F97B41D100"/>
  </w:style>
  <w:style w:type="paragraph" w:customStyle="1" w:styleId="47331FC87DBB4997B6C154D88302834E">
    <w:name w:val="47331FC87DBB4997B6C154D88302834E"/>
  </w:style>
  <w:style w:type="paragraph" w:customStyle="1" w:styleId="C47488FA9967481BA1CAA5E8279037CF">
    <w:name w:val="C47488FA9967481BA1CAA5E8279037CF"/>
  </w:style>
  <w:style w:type="paragraph" w:customStyle="1" w:styleId="B93965438B354A058474BA5B22B54F19">
    <w:name w:val="B93965438B354A058474BA5B22B54F19"/>
  </w:style>
  <w:style w:type="paragraph" w:customStyle="1" w:styleId="0432FEC5A1184F9DB3FEB697057941E4">
    <w:name w:val="0432FEC5A1184F9DB3FEB697057941E4"/>
  </w:style>
  <w:style w:type="paragraph" w:customStyle="1" w:styleId="BDC15138F92849CA85A1D57965AA789D">
    <w:name w:val="BDC15138F92849CA85A1D57965AA789D"/>
  </w:style>
  <w:style w:type="paragraph" w:customStyle="1" w:styleId="75113A5344F14BA1A2B00682DAD6BB24">
    <w:name w:val="75113A5344F14BA1A2B00682DAD6BB24"/>
  </w:style>
  <w:style w:type="paragraph" w:customStyle="1" w:styleId="9C4BC96815C14E5380AF0BE6701103BE">
    <w:name w:val="9C4BC96815C14E5380AF0BE670110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7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GALLARDO LUGO</dc:creator>
  <cp:keywords/>
  <dc:description/>
  <cp:lastModifiedBy>HP</cp:lastModifiedBy>
  <cp:revision>1</cp:revision>
  <dcterms:created xsi:type="dcterms:W3CDTF">2021-01-30T17:43:00Z</dcterms:created>
  <dcterms:modified xsi:type="dcterms:W3CDTF">2021-01-30T17:50:00Z</dcterms:modified>
</cp:coreProperties>
</file>